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00AC5">
        <w:trPr>
          <w:trHeight w:val="2622"/>
        </w:trPr>
        <w:tc>
          <w:tcPr>
            <w:tcW w:w="1924" w:type="dxa"/>
            <w:shd w:val="clear" w:color="auto" w:fill="CCCCCC"/>
          </w:tcPr>
          <w:p w:rsidR="00200AC5" w:rsidRDefault="00200AC5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00AC5">
              <w:trPr>
                <w:trHeight w:val="248"/>
              </w:trPr>
              <w:tc>
                <w:tcPr>
                  <w:tcW w:w="1409" w:type="dxa"/>
                </w:tcPr>
                <w:p w:rsidR="00200AC5" w:rsidRDefault="00200AC5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>
              <w:trPr>
                <w:trHeight w:val="341"/>
              </w:trPr>
              <w:tc>
                <w:tcPr>
                  <w:tcW w:w="1409" w:type="dxa"/>
                </w:tcPr>
                <w:p w:rsidR="00200AC5" w:rsidRDefault="00200AC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>
              <w:trPr>
                <w:trHeight w:val="262"/>
              </w:trPr>
              <w:tc>
                <w:tcPr>
                  <w:tcW w:w="1409" w:type="dxa"/>
                </w:tcPr>
                <w:p w:rsidR="00200AC5" w:rsidRDefault="00200AC5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00AC5" w:rsidRDefault="00200AC5">
                  <w:pPr>
                    <w:rPr>
                      <w:b/>
                    </w:rPr>
                  </w:pPr>
                </w:p>
              </w:tc>
            </w:tr>
          </w:tbl>
          <w:p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00AC5" w:rsidRDefault="00200AC5">
            <w:pPr>
              <w:ind w:right="100"/>
              <w:rPr>
                <w:rFonts w:cs="Arial" w:hint="eastAsia"/>
                <w:b/>
                <w:szCs w:val="21"/>
              </w:rPr>
            </w:pPr>
          </w:p>
          <w:p w:rsidR="00200AC5" w:rsidRDefault="00200AC5">
            <w:pPr>
              <w:pStyle w:val="a6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7D43FA">
              <w:rPr>
                <w:sz w:val="24"/>
              </w:rPr>
              <w:fldChar w:fldCharType="begin"/>
            </w:r>
            <w:r w:rsidR="007D43FA">
              <w:rPr>
                <w:sz w:val="24"/>
              </w:rPr>
              <w:instrText xml:space="preserve"> </w:instrText>
            </w:r>
            <w:r w:rsidR="007D43FA">
              <w:rPr>
                <w:rFonts w:hint="eastAsia"/>
                <w:sz w:val="24"/>
              </w:rPr>
              <w:instrText>DOCPROPERTY "</w:instrText>
            </w:r>
            <w:r w:rsidR="007D43FA">
              <w:rPr>
                <w:rFonts w:hint="eastAsia"/>
                <w:sz w:val="24"/>
              </w:rPr>
              <w:instrText>项目编号</w:instrText>
            </w:r>
            <w:r w:rsidR="007D43FA">
              <w:rPr>
                <w:rFonts w:hint="eastAsia"/>
                <w:sz w:val="24"/>
              </w:rPr>
              <w:instrText>"  \* MERGEFORMAT</w:instrText>
            </w:r>
            <w:r w:rsidR="007D43FA">
              <w:rPr>
                <w:sz w:val="24"/>
              </w:rPr>
              <w:instrText xml:space="preserve"> </w:instrText>
            </w:r>
            <w:r w:rsidR="007D43FA">
              <w:rPr>
                <w:sz w:val="24"/>
              </w:rPr>
              <w:fldChar w:fldCharType="separate"/>
            </w:r>
            <w:r w:rsidR="007D43FA">
              <w:rPr>
                <w:sz w:val="24"/>
              </w:rPr>
              <w:t>HD20180718SR001</w:t>
            </w:r>
            <w:r w:rsidR="007D43FA">
              <w:rPr>
                <w:sz w:val="24"/>
              </w:rPr>
              <w:fldChar w:fldCharType="end"/>
            </w:r>
          </w:p>
          <w:p w:rsidR="00200AC5" w:rsidRDefault="007D43FA">
            <w:pPr>
              <w:pStyle w:val="a6"/>
              <w:rPr>
                <w:rFonts w:hint="eastAsia"/>
                <w:sz w:val="44"/>
              </w:rPr>
            </w:pPr>
            <w:r>
              <w:rPr>
                <w:sz w:val="44"/>
              </w:rPr>
              <w:fldChar w:fldCharType="begin"/>
            </w:r>
            <w:r>
              <w:rPr>
                <w:sz w:val="44"/>
              </w:rPr>
              <w:instrText xml:space="preserve"> </w:instrText>
            </w:r>
            <w:r>
              <w:rPr>
                <w:rFonts w:hint="eastAsia"/>
                <w:sz w:val="44"/>
              </w:rPr>
              <w:instrText>SUBJECT   \* MERGEFORMAT</w:instrText>
            </w:r>
            <w:r>
              <w:rPr>
                <w:sz w:val="44"/>
              </w:rPr>
              <w:instrText xml:space="preserve"> </w:instrText>
            </w:r>
            <w:r>
              <w:rPr>
                <w:sz w:val="44"/>
              </w:rPr>
              <w:fldChar w:fldCharType="separate"/>
            </w:r>
            <w:r w:rsidRPr="002914DC">
              <w:rPr>
                <w:rFonts w:hint="eastAsia"/>
                <w:sz w:val="44"/>
              </w:rPr>
              <w:t>社区金融便民服务平台</w:t>
            </w:r>
            <w:r w:rsidRPr="002914DC">
              <w:rPr>
                <w:rFonts w:hint="eastAsia"/>
                <w:sz w:val="44"/>
              </w:rPr>
              <w:t>-</w:t>
            </w:r>
            <w:r w:rsidRPr="002914DC">
              <w:rPr>
                <w:rFonts w:hint="eastAsia"/>
                <w:sz w:val="44"/>
              </w:rPr>
              <w:t>恵家</w:t>
            </w:r>
            <w:r w:rsidRPr="002914DC">
              <w:rPr>
                <w:rFonts w:hint="eastAsia"/>
                <w:sz w:val="44"/>
              </w:rPr>
              <w:t xml:space="preserve"> E </w:t>
            </w:r>
            <w:r w:rsidRPr="002914DC">
              <w:rPr>
                <w:rFonts w:hint="eastAsia"/>
                <w:sz w:val="44"/>
              </w:rPr>
              <w:t>站</w:t>
            </w:r>
            <w:r>
              <w:rPr>
                <w:sz w:val="44"/>
              </w:rPr>
              <w:fldChar w:fldCharType="end"/>
            </w:r>
          </w:p>
        </w:tc>
      </w:tr>
      <w:tr w:rsidR="00200AC5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00AC5" w:rsidRDefault="00200AC5">
            <w:pPr>
              <w:jc w:val="both"/>
              <w:rPr>
                <w:rFonts w:hAnsi="宋体" w:hint="eastAsia"/>
                <w:szCs w:val="21"/>
              </w:rPr>
            </w:pPr>
          </w:p>
          <w:p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VER</w:t>
            </w:r>
          </w:p>
          <w:p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项目组</w:t>
            </w:r>
          </w:p>
          <w:p w:rsidR="00200AC5" w:rsidRDefault="00200AC5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HD-VER-30</w:t>
            </w:r>
            <w:r>
              <w:rPr>
                <w:rFonts w:ascii="宋体" w:hAnsi="宋体" w:cs="Arial" w:hint="eastAsia"/>
                <w:b w:val="0"/>
                <w:bCs/>
              </w:rPr>
              <w:t>8</w:t>
            </w:r>
          </w:p>
          <w:p w:rsidR="00200AC5" w:rsidRDefault="00200AC5">
            <w:pPr>
              <w:ind w:left="684" w:hangingChars="342" w:hanging="684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00AC5" w:rsidRDefault="00200AC5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:rsidR="00200AC5" w:rsidRDefault="00200AC5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:rsidR="00200AC5" w:rsidRDefault="00200AC5">
            <w:pPr>
              <w:pStyle w:val="a5"/>
              <w:rPr>
                <w:rFonts w:hint="eastAsia"/>
                <w:sz w:val="10"/>
                <w:szCs w:val="48"/>
              </w:rPr>
            </w:pPr>
          </w:p>
          <w:p w:rsidR="00200AC5" w:rsidRDefault="00200AC5">
            <w:pPr>
              <w:pStyle w:val="a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需求</w:t>
            </w:r>
            <w:r w:rsidR="0012460A" w:rsidRPr="0012460A">
              <w:rPr>
                <w:rFonts w:hint="eastAsia"/>
                <w:sz w:val="52"/>
                <w:szCs w:val="48"/>
              </w:rPr>
              <w:t>里程碑</w:t>
            </w:r>
            <w:r>
              <w:rPr>
                <w:rFonts w:hint="eastAsia"/>
                <w:sz w:val="52"/>
                <w:szCs w:val="48"/>
              </w:rPr>
              <w:t>评审报告</w:t>
            </w:r>
          </w:p>
          <w:p w:rsidR="00200AC5" w:rsidRDefault="00200AC5">
            <w:pPr>
              <w:pStyle w:val="a6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1.0</w:t>
            </w:r>
          </w:p>
          <w:p w:rsidR="00200AC5" w:rsidRDefault="00200AC5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00AC5" w:rsidRDefault="00200AC5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软件产品研发部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:rsidR="007D43FA" w:rsidRPr="00A52585" w:rsidRDefault="00200AC5" w:rsidP="007D43FA">
            <w:pPr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7D43FA" w:rsidRPr="00A52585">
              <w:rPr>
                <w:rFonts w:hAnsi="宋体" w:hint="eastAsia"/>
                <w:sz w:val="28"/>
                <w:szCs w:val="28"/>
              </w:rPr>
              <w:t>陈嘉康</w:t>
            </w:r>
          </w:p>
          <w:p w:rsidR="007D43FA" w:rsidRPr="00A52585" w:rsidRDefault="007D43FA" w:rsidP="007D43FA">
            <w:pPr>
              <w:rPr>
                <w:rFonts w:hAnsi="宋体"/>
                <w:sz w:val="28"/>
                <w:szCs w:val="28"/>
              </w:rPr>
            </w:pPr>
          </w:p>
          <w:p w:rsidR="007D43FA" w:rsidRPr="00A52585" w:rsidRDefault="007D43FA" w:rsidP="007D43FA">
            <w:pPr>
              <w:rPr>
                <w:rFonts w:hAnsi="宋体"/>
                <w:sz w:val="28"/>
                <w:szCs w:val="28"/>
              </w:rPr>
            </w:pPr>
            <w:r w:rsidRPr="00A52585">
              <w:rPr>
                <w:rFonts w:hAnsi="宋体" w:hint="eastAsia"/>
                <w:sz w:val="28"/>
                <w:szCs w:val="28"/>
              </w:rPr>
              <w:t>完</w:t>
            </w:r>
            <w:r w:rsidRPr="00A52585">
              <w:rPr>
                <w:rFonts w:hAnsi="宋体"/>
                <w:sz w:val="28"/>
                <w:szCs w:val="28"/>
              </w:rPr>
              <w:t xml:space="preserve"> </w:t>
            </w:r>
            <w:r w:rsidRPr="00A52585">
              <w:rPr>
                <w:rFonts w:hAnsi="宋体" w:hint="eastAsia"/>
                <w:sz w:val="28"/>
                <w:szCs w:val="28"/>
              </w:rPr>
              <w:t xml:space="preserve">  </w:t>
            </w:r>
            <w:r w:rsidRPr="00A52585">
              <w:rPr>
                <w:rFonts w:hAnsi="宋体" w:hint="eastAsia"/>
                <w:sz w:val="28"/>
                <w:szCs w:val="28"/>
              </w:rPr>
              <w:t>成</w:t>
            </w:r>
            <w:r w:rsidRPr="00A52585">
              <w:rPr>
                <w:rFonts w:hAnsi="宋体" w:hint="eastAsia"/>
                <w:sz w:val="28"/>
                <w:szCs w:val="28"/>
              </w:rPr>
              <w:t xml:space="preserve">   </w:t>
            </w:r>
            <w:r w:rsidRPr="00A52585">
              <w:rPr>
                <w:rFonts w:hAnsi="宋体" w:hint="eastAsia"/>
                <w:sz w:val="28"/>
                <w:szCs w:val="28"/>
              </w:rPr>
              <w:t>日</w:t>
            </w:r>
            <w:r w:rsidRPr="00A52585">
              <w:rPr>
                <w:rFonts w:hAnsi="宋体"/>
                <w:sz w:val="28"/>
                <w:szCs w:val="28"/>
              </w:rPr>
              <w:t xml:space="preserve"> </w:t>
            </w:r>
            <w:r w:rsidRPr="00A52585">
              <w:rPr>
                <w:rFonts w:hAnsi="宋体" w:hint="eastAsia"/>
                <w:sz w:val="28"/>
                <w:szCs w:val="28"/>
              </w:rPr>
              <w:t xml:space="preserve">  </w:t>
            </w:r>
            <w:r w:rsidRPr="00A52585">
              <w:rPr>
                <w:rFonts w:hAnsi="宋体" w:hint="eastAsia"/>
                <w:sz w:val="28"/>
                <w:szCs w:val="28"/>
              </w:rPr>
              <w:t>期：</w:t>
            </w:r>
            <w:r w:rsidRPr="00A52585">
              <w:rPr>
                <w:rFonts w:hAnsi="宋体" w:hint="eastAsia"/>
                <w:sz w:val="28"/>
                <w:szCs w:val="28"/>
              </w:rPr>
              <w:t xml:space="preserve"> </w:t>
            </w:r>
            <w:r>
              <w:rPr>
                <w:rFonts w:hAnsi="宋体"/>
                <w:sz w:val="28"/>
                <w:szCs w:val="28"/>
              </w:rPr>
              <w:t xml:space="preserve"> </w:t>
            </w:r>
            <w:r w:rsidRPr="00A52585">
              <w:rPr>
                <w:rFonts w:hAnsi="宋体" w:hint="eastAsia"/>
                <w:sz w:val="28"/>
                <w:szCs w:val="28"/>
              </w:rPr>
              <w:t>20</w:t>
            </w:r>
            <w:r w:rsidRPr="00A52585">
              <w:rPr>
                <w:rFonts w:hAnsi="宋体"/>
                <w:sz w:val="28"/>
                <w:szCs w:val="28"/>
              </w:rPr>
              <w:t>18</w:t>
            </w:r>
            <w:r w:rsidRPr="00A52585">
              <w:rPr>
                <w:rFonts w:hAnsi="宋体" w:hint="eastAsia"/>
                <w:sz w:val="28"/>
                <w:szCs w:val="28"/>
              </w:rPr>
              <w:t>-</w:t>
            </w:r>
            <w:r w:rsidRPr="00A52585">
              <w:rPr>
                <w:rFonts w:hAnsi="宋体"/>
                <w:sz w:val="28"/>
                <w:szCs w:val="28"/>
              </w:rPr>
              <w:t>07</w:t>
            </w:r>
            <w:r w:rsidRPr="00A52585">
              <w:rPr>
                <w:rFonts w:hAnsi="宋体" w:hint="eastAsia"/>
                <w:sz w:val="28"/>
                <w:szCs w:val="28"/>
              </w:rPr>
              <w:t>-</w:t>
            </w:r>
            <w:r w:rsidRPr="00A52585">
              <w:rPr>
                <w:rFonts w:hAnsi="宋体"/>
                <w:sz w:val="28"/>
                <w:szCs w:val="28"/>
              </w:rPr>
              <w:t>18</w:t>
            </w:r>
            <w:r w:rsidRPr="00A52585">
              <w:rPr>
                <w:rFonts w:hAnsi="宋体" w:hint="eastAsia"/>
                <w:sz w:val="28"/>
                <w:szCs w:val="28"/>
              </w:rPr>
              <w:t xml:space="preserve">            </w:t>
            </w:r>
          </w:p>
          <w:p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00AC5" w:rsidRDefault="00200AC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:rsidR="007D43FA" w:rsidRPr="00320150" w:rsidRDefault="00200AC5" w:rsidP="007D43FA">
            <w:pPr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7D43FA">
              <w:rPr>
                <w:rFonts w:hAnsi="宋体" w:hint="eastAsia"/>
                <w:sz w:val="28"/>
                <w:szCs w:val="28"/>
              </w:rPr>
              <w:t>黄一桂</w:t>
            </w:r>
          </w:p>
          <w:p w:rsidR="007D43FA" w:rsidRPr="00320150" w:rsidRDefault="007D43FA" w:rsidP="007D43FA">
            <w:pPr>
              <w:rPr>
                <w:rFonts w:hAnsi="宋体"/>
                <w:sz w:val="28"/>
                <w:szCs w:val="28"/>
              </w:rPr>
            </w:pPr>
          </w:p>
          <w:p w:rsidR="007D43FA" w:rsidRPr="00320150" w:rsidRDefault="007D43FA" w:rsidP="007D43FA">
            <w:pPr>
              <w:rPr>
                <w:rFonts w:hAnsi="宋体"/>
                <w:sz w:val="28"/>
                <w:szCs w:val="28"/>
              </w:rPr>
            </w:pPr>
            <w:r w:rsidRPr="00320150">
              <w:rPr>
                <w:rFonts w:hAnsi="宋体" w:hint="eastAsia"/>
                <w:sz w:val="28"/>
                <w:szCs w:val="28"/>
              </w:rPr>
              <w:t>评</w:t>
            </w:r>
            <w:r w:rsidRPr="00320150">
              <w:rPr>
                <w:rFonts w:hAnsi="宋体"/>
                <w:sz w:val="28"/>
                <w:szCs w:val="28"/>
              </w:rPr>
              <w:t xml:space="preserve"> </w:t>
            </w:r>
            <w:r w:rsidRPr="00320150">
              <w:rPr>
                <w:rFonts w:hAnsi="宋体" w:hint="eastAsia"/>
                <w:sz w:val="28"/>
                <w:szCs w:val="28"/>
              </w:rPr>
              <w:t xml:space="preserve">   </w:t>
            </w:r>
            <w:r w:rsidRPr="00320150">
              <w:rPr>
                <w:rFonts w:hAnsi="宋体" w:hint="eastAsia"/>
                <w:sz w:val="28"/>
                <w:szCs w:val="28"/>
              </w:rPr>
              <w:t>审</w:t>
            </w:r>
            <w:r w:rsidRPr="00320150">
              <w:rPr>
                <w:rFonts w:hAnsi="宋体" w:hint="eastAsia"/>
                <w:sz w:val="28"/>
                <w:szCs w:val="28"/>
              </w:rPr>
              <w:t xml:space="preserve">   </w:t>
            </w:r>
            <w:r w:rsidRPr="00320150">
              <w:rPr>
                <w:rFonts w:hAnsi="宋体" w:hint="eastAsia"/>
                <w:sz w:val="28"/>
                <w:szCs w:val="28"/>
              </w:rPr>
              <w:t>日</w:t>
            </w:r>
            <w:r w:rsidRPr="00320150">
              <w:rPr>
                <w:rFonts w:hAnsi="宋体" w:hint="eastAsia"/>
                <w:sz w:val="28"/>
                <w:szCs w:val="28"/>
              </w:rPr>
              <w:t xml:space="preserve">  </w:t>
            </w:r>
            <w:r w:rsidRPr="00320150">
              <w:rPr>
                <w:rFonts w:hAnsi="宋体" w:hint="eastAsia"/>
                <w:sz w:val="28"/>
                <w:szCs w:val="28"/>
              </w:rPr>
              <w:t>期：</w:t>
            </w:r>
            <w:r w:rsidRPr="00320150">
              <w:rPr>
                <w:rFonts w:hAnsi="宋体" w:hint="eastAsia"/>
                <w:sz w:val="28"/>
                <w:szCs w:val="28"/>
              </w:rPr>
              <w:t xml:space="preserve">  2018-07-</w:t>
            </w:r>
            <w:r>
              <w:rPr>
                <w:rFonts w:hAnsi="宋体"/>
                <w:sz w:val="28"/>
                <w:szCs w:val="28"/>
              </w:rPr>
              <w:t>18</w:t>
            </w:r>
          </w:p>
          <w:p w:rsidR="00200AC5" w:rsidRDefault="00200AC5" w:rsidP="00795D9F">
            <w:pPr>
              <w:rPr>
                <w:rFonts w:cs="Arial" w:hint="eastAsia"/>
              </w:rPr>
            </w:pPr>
          </w:p>
        </w:tc>
      </w:tr>
      <w:tr w:rsidR="00200AC5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00AC5" w:rsidRDefault="00200AC5">
            <w:pPr>
              <w:pStyle w:val="a6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:rsidR="00200AC5" w:rsidRDefault="007D43FA">
            <w:pPr>
              <w:pStyle w:val="a6"/>
              <w:jc w:val="right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68095" cy="353695"/>
                  <wp:effectExtent l="0" t="0" r="0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00AC5">
          <w:headerReference w:type="first" r:id="rId8"/>
          <w:footerReference w:type="first" r:id="rId9"/>
          <w:pgSz w:w="11907" w:h="16840" w:code="9"/>
          <w:pgMar w:top="1560" w:right="1440" w:bottom="1196" w:left="1440" w:header="720" w:footer="720" w:gutter="0"/>
          <w:cols w:space="720"/>
        </w:sectPr>
      </w:pPr>
    </w:p>
    <w:p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240"/>
        <w:gridCol w:w="551"/>
        <w:gridCol w:w="1249"/>
        <w:gridCol w:w="540"/>
        <w:gridCol w:w="180"/>
        <w:gridCol w:w="673"/>
        <w:gridCol w:w="767"/>
        <w:gridCol w:w="763"/>
      </w:tblGrid>
      <w:tr w:rsidR="00200AC5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200AC5" w:rsidRDefault="007D43FA">
            <w:pPr>
              <w:spacing w:line="120" w:lineRule="atLeast"/>
              <w:rPr>
                <w:rFonts w:ascii="宋体" w:hint="eastAsia"/>
                <w:sz w:val="21"/>
              </w:rPr>
            </w:pPr>
            <w:r w:rsidRPr="007D43FA">
              <w:rPr>
                <w:rFonts w:ascii="宋体" w:hint="eastAsia"/>
                <w:sz w:val="21"/>
              </w:rPr>
              <w:t>社区金融便民服务平台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200AC5" w:rsidRDefault="00200AC5">
            <w:pPr>
              <w:spacing w:line="120" w:lineRule="atLeast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:rsidR="00902A7B" w:rsidRDefault="007D43FA" w:rsidP="00F01F44">
            <w:pPr>
              <w:spacing w:before="120" w:after="120"/>
              <w:rPr>
                <w:rFonts w:ascii="宋体" w:hint="eastAsia"/>
                <w:sz w:val="21"/>
              </w:rPr>
            </w:pPr>
            <w:r w:rsidRPr="007D43FA">
              <w:rPr>
                <w:rFonts w:ascii="宋体"/>
                <w:sz w:val="21"/>
              </w:rPr>
              <w:t>HD20180718SR001</w:t>
            </w:r>
          </w:p>
        </w:tc>
      </w:tr>
      <w:tr w:rsidR="00200AC5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:rsidR="00200AC5" w:rsidRDefault="007D43FA">
            <w:pPr>
              <w:spacing w:line="120" w:lineRule="atLeast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陈嘉康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:rsidR="00200AC5" w:rsidRDefault="00200AC5">
            <w:pPr>
              <w:spacing w:line="120" w:lineRule="atLeast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2923" w:type="dxa"/>
            <w:gridSpan w:val="5"/>
            <w:tcBorders>
              <w:top w:val="single" w:sz="4" w:space="0" w:color="auto"/>
            </w:tcBorders>
            <w:vAlign w:val="center"/>
          </w:tcPr>
          <w:p w:rsidR="00200AC5" w:rsidRDefault="00E12646" w:rsidP="00902A7B">
            <w:pPr>
              <w:spacing w:before="120" w:after="120"/>
              <w:rPr>
                <w:rFonts w:ascii="宋体" w:hint="eastAsia"/>
                <w:sz w:val="21"/>
              </w:rPr>
            </w:pPr>
            <w:r w:rsidRPr="000C55F4">
              <w:rPr>
                <w:rFonts w:ascii="宋体"/>
                <w:sz w:val="21"/>
              </w:rPr>
              <w:t>20</w:t>
            </w:r>
            <w:r w:rsidR="00EA7A29">
              <w:rPr>
                <w:rFonts w:ascii="宋体"/>
                <w:sz w:val="21"/>
              </w:rPr>
              <w:t>18</w:t>
            </w:r>
            <w:r w:rsidRPr="000C55F4">
              <w:rPr>
                <w:rFonts w:ascii="宋体"/>
                <w:sz w:val="21"/>
              </w:rPr>
              <w:t>-</w:t>
            </w:r>
            <w:r w:rsidR="00EA7A29">
              <w:rPr>
                <w:rFonts w:ascii="宋体"/>
                <w:sz w:val="21"/>
              </w:rPr>
              <w:t>07</w:t>
            </w:r>
            <w:r w:rsidRPr="000C55F4">
              <w:rPr>
                <w:rFonts w:ascii="宋体"/>
                <w:sz w:val="21"/>
              </w:rPr>
              <w:t>-</w:t>
            </w:r>
            <w:r w:rsidR="00EA7A29">
              <w:rPr>
                <w:rFonts w:ascii="宋体"/>
                <w:sz w:val="21"/>
              </w:rPr>
              <w:t>27</w:t>
            </w:r>
          </w:p>
        </w:tc>
      </w:tr>
      <w:tr w:rsidR="00EA7A29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:rsidR="00EA7A29" w:rsidRDefault="00EA7A29" w:rsidP="00EA7A29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3240" w:type="dxa"/>
            <w:vMerge w:val="restart"/>
            <w:vAlign w:val="center"/>
          </w:tcPr>
          <w:p w:rsidR="00EA7A29" w:rsidRDefault="007D43FA" w:rsidP="00EA7A29">
            <w:pPr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陈嘉康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EA7A29" w:rsidRDefault="00EA7A29" w:rsidP="00EA7A29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:rsidR="00EA7A29" w:rsidRDefault="00EA7A29" w:rsidP="00EA7A29">
            <w:pPr>
              <w:spacing w:before="120" w:after="120"/>
              <w:rPr>
                <w:rFonts w:ascii="宋体" w:hint="eastAsia"/>
                <w:sz w:val="21"/>
              </w:rPr>
            </w:pPr>
            <w:r w:rsidRPr="000C55F4">
              <w:rPr>
                <w:rFonts w:ascii="宋体"/>
                <w:sz w:val="21"/>
              </w:rPr>
              <w:t>20</w:t>
            </w:r>
            <w:r>
              <w:rPr>
                <w:rFonts w:ascii="宋体"/>
                <w:sz w:val="21"/>
              </w:rPr>
              <w:t>18</w:t>
            </w:r>
            <w:r w:rsidRPr="000C55F4">
              <w:rPr>
                <w:rFonts w:ascii="宋体"/>
                <w:sz w:val="21"/>
              </w:rPr>
              <w:t>-</w:t>
            </w:r>
            <w:r>
              <w:rPr>
                <w:rFonts w:ascii="宋体"/>
                <w:sz w:val="21"/>
              </w:rPr>
              <w:t>07</w:t>
            </w:r>
            <w:r w:rsidRPr="000C55F4">
              <w:rPr>
                <w:rFonts w:ascii="宋体"/>
                <w:sz w:val="21"/>
              </w:rPr>
              <w:t>-</w:t>
            </w:r>
            <w:r>
              <w:rPr>
                <w:rFonts w:ascii="宋体"/>
                <w:sz w:val="21"/>
              </w:rPr>
              <w:t>27</w:t>
            </w:r>
          </w:p>
        </w:tc>
      </w:tr>
      <w:tr w:rsidR="00EA7A29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1080" w:type="dxa"/>
            <w:vMerge/>
            <w:vAlign w:val="center"/>
          </w:tcPr>
          <w:p w:rsidR="00EA7A29" w:rsidRDefault="00EA7A29" w:rsidP="00EA7A29">
            <w:pPr>
              <w:jc w:val="center"/>
              <w:rPr>
                <w:rFonts w:ascii="黑体" w:eastAsia="黑体" w:hint="eastAsia"/>
                <w:b/>
                <w:sz w:val="24"/>
              </w:rPr>
            </w:pPr>
          </w:p>
        </w:tc>
        <w:tc>
          <w:tcPr>
            <w:tcW w:w="3240" w:type="dxa"/>
            <w:vMerge/>
            <w:vAlign w:val="center"/>
          </w:tcPr>
          <w:p w:rsidR="00EA7A29" w:rsidRDefault="00EA7A29" w:rsidP="00EA7A29">
            <w:pPr>
              <w:rPr>
                <w:rFonts w:ascii="宋体" w:hint="eastAsia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:rsidR="00EA7A29" w:rsidRDefault="00EA7A29" w:rsidP="00EA7A29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A7A29" w:rsidRDefault="00EA7A29" w:rsidP="00EA7A29">
            <w:pPr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7A29" w:rsidRDefault="00EA7A29" w:rsidP="00EA7A29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7A29" w:rsidRDefault="00EA7A29" w:rsidP="00EA7A29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7A29" w:rsidRDefault="00EA7A29" w:rsidP="00EA7A29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15:00</w:t>
            </w:r>
          </w:p>
        </w:tc>
      </w:tr>
      <w:tr w:rsidR="00EA7A29">
        <w:tblPrEx>
          <w:tblCellMar>
            <w:top w:w="0" w:type="dxa"/>
            <w:bottom w:w="0" w:type="dxa"/>
          </w:tblCellMar>
        </w:tblPrEx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:rsidR="00EA7A29" w:rsidRDefault="00EA7A29" w:rsidP="00EA7A29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:rsidR="00EA7A29" w:rsidRDefault="00EA7A29" w:rsidP="00EA7A29">
            <w:pPr>
              <w:pStyle w:val="a9"/>
              <w:tabs>
                <w:tab w:val="clear" w:pos="4320"/>
                <w:tab w:val="clear" w:pos="8640"/>
              </w:tabs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先启阶段的所有工件。</w:t>
            </w:r>
          </w:p>
        </w:tc>
      </w:tr>
      <w:tr w:rsidR="00EA7A29">
        <w:tblPrEx>
          <w:tblCellMar>
            <w:top w:w="0" w:type="dxa"/>
            <w:bottom w:w="0" w:type="dxa"/>
          </w:tblCellMar>
        </w:tblPrEx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:rsidR="00EA7A29" w:rsidRDefault="00EA7A29" w:rsidP="00EA7A29">
            <w:pPr>
              <w:spacing w:before="120" w:after="120"/>
              <w:ind w:left="113" w:right="113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8"/>
            <w:tcBorders>
              <w:bottom w:val="single" w:sz="4" w:space="0" w:color="auto"/>
            </w:tcBorders>
          </w:tcPr>
          <w:p w:rsidR="00EA7A29" w:rsidRDefault="00EA7A29" w:rsidP="00EA7A29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评审意见：</w:t>
            </w:r>
          </w:p>
          <w:p w:rsidR="00EA7A29" w:rsidRDefault="00EA7A29" w:rsidP="00EA7A29">
            <w:pPr>
              <w:ind w:firstLineChars="200" w:firstLine="4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本阶段工作按计划完成，达到基本要求，没有需要修改问题，可以进入下一阶段。</w:t>
            </w:r>
          </w:p>
          <w:p w:rsidR="00EA7A29" w:rsidRDefault="00EA7A29" w:rsidP="00EA7A29">
            <w:pPr>
              <w:jc w:val="both"/>
              <w:rPr>
                <w:rFonts w:ascii="宋体" w:hint="eastAsia"/>
                <w:sz w:val="21"/>
              </w:rPr>
            </w:pPr>
          </w:p>
          <w:p w:rsidR="00EA7A29" w:rsidRDefault="00EA7A29" w:rsidP="00EA7A29">
            <w:pPr>
              <w:jc w:val="both"/>
              <w:rPr>
                <w:rFonts w:ascii="宋体" w:hint="eastAsia"/>
                <w:sz w:val="21"/>
              </w:rPr>
            </w:pPr>
          </w:p>
          <w:p w:rsidR="00EA7A29" w:rsidRDefault="00EA7A29" w:rsidP="00EA7A29">
            <w:pPr>
              <w:jc w:val="both"/>
              <w:rPr>
                <w:rFonts w:ascii="宋体" w:hint="eastAsia"/>
                <w:sz w:val="21"/>
              </w:rPr>
            </w:pPr>
          </w:p>
          <w:p w:rsidR="00EA7A29" w:rsidRDefault="00EA7A29" w:rsidP="00EA7A29">
            <w:pPr>
              <w:jc w:val="both"/>
              <w:rPr>
                <w:rFonts w:ascii="宋体" w:hint="eastAsia"/>
                <w:sz w:val="21"/>
              </w:rPr>
            </w:pPr>
          </w:p>
          <w:p w:rsidR="00EA7A29" w:rsidRDefault="00EA7A29" w:rsidP="00EA7A29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EA7A29">
        <w:tblPrEx>
          <w:tblCellMar>
            <w:top w:w="0" w:type="dxa"/>
            <w:bottom w:w="0" w:type="dxa"/>
          </w:tblCellMar>
        </w:tblPrEx>
        <w:trPr>
          <w:cantSplit/>
          <w:trHeight w:val="1864"/>
        </w:trPr>
        <w:tc>
          <w:tcPr>
            <w:tcW w:w="1080" w:type="dxa"/>
            <w:vAlign w:val="center"/>
          </w:tcPr>
          <w:p w:rsidR="00EA7A29" w:rsidRDefault="00EA7A29" w:rsidP="00EA7A29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 w:rsidR="00EA7A29" w:rsidRDefault="00EA7A29" w:rsidP="00EA7A29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■  </w:t>
            </w:r>
            <w:r>
              <w:rPr>
                <w:rFonts w:ascii="宋体" w:hint="eastAsia"/>
              </w:rPr>
              <w:t>A：</w:t>
            </w:r>
            <w:r w:rsidRPr="00500013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工作达到本阶段</w:t>
            </w:r>
            <w:r w:rsidRPr="00500013">
              <w:rPr>
                <w:rFonts w:ascii="宋体" w:hint="eastAsia"/>
              </w:rPr>
              <w:t>按计划完成，可以进入下一阶段</w:t>
            </w:r>
            <w:r>
              <w:rPr>
                <w:rFonts w:ascii="宋体" w:hint="eastAsia"/>
              </w:rPr>
              <w:t>。</w:t>
            </w:r>
          </w:p>
          <w:p w:rsidR="00EA7A29" w:rsidRDefault="00EA7A29" w:rsidP="00EA7A29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B：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（）没有按计划</w:t>
            </w:r>
            <w:r w:rsidRPr="00005651">
              <w:rPr>
                <w:rFonts w:ascii="宋体" w:hint="eastAsia"/>
              </w:rPr>
              <w:t>完成，但</w:t>
            </w:r>
            <w:r>
              <w:rPr>
                <w:rFonts w:ascii="宋体" w:hint="eastAsia"/>
              </w:rPr>
              <w:t>不影响后续工作，</w:t>
            </w:r>
            <w:r w:rsidRPr="00005651">
              <w:rPr>
                <w:rFonts w:ascii="宋体" w:hint="eastAsia"/>
              </w:rPr>
              <w:t>可以进入下一阶段</w:t>
            </w:r>
            <w:r>
              <w:rPr>
                <w:rFonts w:ascii="宋体" w:hint="eastAsia"/>
              </w:rPr>
              <w:t>。</w:t>
            </w:r>
          </w:p>
          <w:p w:rsidR="00EA7A29" w:rsidRDefault="00EA7A29" w:rsidP="00EA7A29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</w:t>
            </w:r>
            <w:r w:rsidRPr="00005651">
              <w:rPr>
                <w:rFonts w:ascii="宋体" w:hint="eastAsia"/>
              </w:rPr>
              <w:t>没有达到要求，不能进入下一阶段</w:t>
            </w:r>
            <w:r>
              <w:rPr>
                <w:rFonts w:ascii="宋体" w:hint="eastAsia"/>
              </w:rPr>
              <w:t>。</w:t>
            </w:r>
          </w:p>
        </w:tc>
      </w:tr>
      <w:tr w:rsidR="00EA7A29">
        <w:tblPrEx>
          <w:tblCellMar>
            <w:top w:w="0" w:type="dxa"/>
            <w:bottom w:w="0" w:type="dxa"/>
          </w:tblCellMar>
        </w:tblPrEx>
        <w:trPr>
          <w:cantSplit/>
          <w:trHeight w:val="805"/>
        </w:trPr>
        <w:tc>
          <w:tcPr>
            <w:tcW w:w="1080" w:type="dxa"/>
            <w:vAlign w:val="center"/>
          </w:tcPr>
          <w:p w:rsidR="00EA7A29" w:rsidRDefault="00EA7A29" w:rsidP="00EA7A29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:rsidR="00EA7A29" w:rsidRDefault="00EA7A29" w:rsidP="00EA7A29">
            <w:pPr>
              <w:spacing w:before="120"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8"/>
              </w:rPr>
              <w:t>20</w:t>
            </w:r>
            <w:r>
              <w:rPr>
                <w:rFonts w:ascii="宋体"/>
                <w:sz w:val="28"/>
              </w:rPr>
              <w:t>18-07-27</w:t>
            </w:r>
          </w:p>
        </w:tc>
        <w:tc>
          <w:tcPr>
            <w:tcW w:w="1789" w:type="dxa"/>
            <w:gridSpan w:val="2"/>
            <w:vAlign w:val="center"/>
          </w:tcPr>
          <w:p w:rsidR="00EA7A29" w:rsidRDefault="00EA7A29" w:rsidP="00EA7A29">
            <w:pPr>
              <w:jc w:val="center"/>
              <w:rPr>
                <w:rFonts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</w:p>
          <w:p w:rsidR="00EA7A29" w:rsidRDefault="00EA7A29" w:rsidP="00EA7A29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 w:rsidR="00EA7A29" w:rsidRDefault="00EA7A29" w:rsidP="00EA7A29">
            <w:pPr>
              <w:pStyle w:val="Figureedge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基本合格，不必再次评审。</w:t>
            </w:r>
          </w:p>
        </w:tc>
      </w:tr>
      <w:tr w:rsidR="00EA7A29">
        <w:tblPrEx>
          <w:tblCellMar>
            <w:top w:w="0" w:type="dxa"/>
            <w:bottom w:w="0" w:type="dxa"/>
          </w:tblCellMar>
        </w:tblPrEx>
        <w:trPr>
          <w:cantSplit/>
          <w:trHeight w:val="798"/>
        </w:trPr>
        <w:tc>
          <w:tcPr>
            <w:tcW w:w="1080" w:type="dxa"/>
            <w:vAlign w:val="center"/>
          </w:tcPr>
          <w:p w:rsidR="00EA7A29" w:rsidRDefault="00EA7A29" w:rsidP="00EA7A29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vAlign w:val="center"/>
          </w:tcPr>
          <w:p w:rsidR="00EA7A29" w:rsidRDefault="007D43FA" w:rsidP="00EA7A29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ascii="宋体" w:hAnsi="Times New Roman" w:hint="eastAsia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伍锦彬</w:t>
            </w:r>
          </w:p>
        </w:tc>
      </w:tr>
      <w:tr w:rsidR="00EA7A29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  <w:vAlign w:val="center"/>
          </w:tcPr>
          <w:p w:rsidR="00EA7A29" w:rsidRDefault="00EA7A29" w:rsidP="00EA7A29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:rsidR="00EA7A29" w:rsidRDefault="00EA7A29" w:rsidP="00EA7A29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vAlign w:val="center"/>
          </w:tcPr>
          <w:p w:rsidR="00EA7A29" w:rsidRDefault="007D43FA" w:rsidP="00EA7A29">
            <w:pPr>
              <w:spacing w:before="120"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徐兆科</w:t>
            </w:r>
          </w:p>
        </w:tc>
      </w:tr>
      <w:tr w:rsidR="00EA7A29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</w:tcPr>
          <w:p w:rsidR="00EA7A29" w:rsidRDefault="00EA7A29" w:rsidP="00EA7A29">
            <w:pPr>
              <w:pStyle w:val="TableRow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3" w:type="dxa"/>
            <w:gridSpan w:val="8"/>
            <w:vAlign w:val="center"/>
          </w:tcPr>
          <w:p w:rsidR="00EA7A29" w:rsidRPr="000C1A81" w:rsidRDefault="00EA7A29" w:rsidP="00EA7A29">
            <w:pPr>
              <w:pStyle w:val="Tabletext"/>
              <w:rPr>
                <w:rFonts w:hint="eastAsia"/>
                <w:iCs/>
                <w:color w:val="000000"/>
                <w:sz w:val="18"/>
              </w:rPr>
            </w:pPr>
          </w:p>
        </w:tc>
      </w:tr>
      <w:tr w:rsidR="00EA7A29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  <w:vAlign w:val="center"/>
          </w:tcPr>
          <w:p w:rsidR="00EA7A29" w:rsidRDefault="00EA7A29" w:rsidP="00EA7A29">
            <w:pPr>
              <w:spacing w:before="120" w:after="120" w:line="240" w:lineRule="exac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 w:rsidR="00EA7A29" w:rsidRDefault="00EA7A29" w:rsidP="00EA7A29">
            <w:pPr>
              <w:spacing w:before="120" w:after="120" w:line="240" w:lineRule="exact"/>
              <w:jc w:val="both"/>
              <w:rPr>
                <w:rFonts w:ascii="宋体" w:hint="eastAsia"/>
                <w:sz w:val="24"/>
              </w:rPr>
            </w:pPr>
            <w:r>
              <w:rPr>
                <w:rFonts w:ascii="宋体" w:hAnsi="Times New Roman" w:hint="eastAsia"/>
                <w:i/>
                <w:iCs/>
                <w:color w:val="3366FF"/>
                <w:sz w:val="18"/>
              </w:rPr>
              <w:t>已按评审意见进行了正确的修改。</w:t>
            </w:r>
          </w:p>
          <w:p w:rsidR="00EA7A29" w:rsidRDefault="00EA7A29" w:rsidP="00EA7A29">
            <w:pPr>
              <w:spacing w:before="120" w:after="120" w:line="240" w:lineRule="exact"/>
              <w:jc w:val="righ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1"/>
                <w:szCs w:val="21"/>
              </w:rPr>
              <w:t>审核人：</w:t>
            </w:r>
            <w:r w:rsidR="007D43FA">
              <w:rPr>
                <w:rFonts w:ascii="宋体" w:hAnsi="Times New Roman" w:hint="eastAsia"/>
                <w:sz w:val="21"/>
              </w:rPr>
              <w:t>伍锦彬</w:t>
            </w:r>
            <w:r>
              <w:rPr>
                <w:rFonts w:ascii="宋体" w:hint="eastAsia"/>
                <w:sz w:val="24"/>
              </w:rPr>
              <w:t xml:space="preserve">　20</w:t>
            </w:r>
            <w:r>
              <w:rPr>
                <w:rFonts w:ascii="宋体"/>
                <w:sz w:val="24"/>
              </w:rPr>
              <w:t>18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/>
                <w:sz w:val="24"/>
              </w:rPr>
              <w:t>07</w:t>
            </w:r>
            <w:r>
              <w:rPr>
                <w:rFonts w:ascii="宋体" w:hint="eastAsia"/>
                <w:sz w:val="24"/>
              </w:rPr>
              <w:t>月2</w:t>
            </w:r>
            <w:r>
              <w:rPr>
                <w:rFonts w:ascii="宋体"/>
                <w:sz w:val="24"/>
              </w:rPr>
              <w:t>7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:rsidR="00200AC5" w:rsidRDefault="00200AC5">
      <w:pPr>
        <w:spacing w:line="20" w:lineRule="exact"/>
      </w:pPr>
    </w:p>
    <w:p w:rsidR="00200AC5" w:rsidRDefault="00200AC5">
      <w:pPr>
        <w:rPr>
          <w:rFonts w:ascii="宋体"/>
          <w:sz w:val="28"/>
        </w:rPr>
        <w:sectPr w:rsidR="00200AC5">
          <w:headerReference w:type="default" r:id="rId10"/>
          <w:footerReference w:type="default" r:id="rId11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:rsidR="00200AC5" w:rsidRDefault="00200AC5">
      <w:pPr>
        <w:spacing w:line="20" w:lineRule="exact"/>
      </w:pPr>
    </w:p>
    <w:p w:rsidR="00200AC5" w:rsidRDefault="00200AC5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5"/>
      </w:tblGrid>
      <w:tr w:rsidR="00200AC5">
        <w:tblPrEx>
          <w:tblCellMar>
            <w:top w:w="0" w:type="dxa"/>
            <w:bottom w:w="0" w:type="dxa"/>
          </w:tblCellMar>
        </w:tblPrEx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:rsidR="00200AC5" w:rsidRDefault="00200AC5">
            <w:pPr>
              <w:pStyle w:val="a6"/>
              <w:jc w:val="left"/>
              <w:rPr>
                <w:rFonts w:cs="Arial" w:hint="eastAsia"/>
                <w:b w:val="0"/>
                <w:bCs w:val="0"/>
                <w:sz w:val="21"/>
              </w:rPr>
            </w:pPr>
          </w:p>
          <w:p w:rsidR="00200AC5" w:rsidRDefault="00200AC5">
            <w:pPr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时间：</w:t>
            </w:r>
            <w:r w:rsidR="007D43FA">
              <w:rPr>
                <w:rFonts w:ascii="宋体" w:hint="eastAsia"/>
                <w:sz w:val="21"/>
                <w:szCs w:val="21"/>
              </w:rPr>
              <w:t>7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0412E1">
              <w:rPr>
                <w:rFonts w:ascii="宋体" w:hint="eastAsia"/>
                <w:sz w:val="21"/>
                <w:szCs w:val="21"/>
              </w:rPr>
              <w:t>2</w:t>
            </w:r>
            <w:r w:rsidR="007D43FA">
              <w:rPr>
                <w:rFonts w:ascii="宋体"/>
                <w:sz w:val="21"/>
                <w:szCs w:val="21"/>
              </w:rPr>
              <w:t>7</w:t>
            </w:r>
            <w:r w:rsidR="00320D08">
              <w:rPr>
                <w:rFonts w:ascii="宋体" w:hint="eastAsia"/>
                <w:sz w:val="21"/>
                <w:szCs w:val="21"/>
              </w:rPr>
              <w:t>日下</w:t>
            </w:r>
            <w:r>
              <w:rPr>
                <w:rFonts w:ascii="宋体" w:hint="eastAsia"/>
                <w:sz w:val="21"/>
                <w:szCs w:val="21"/>
              </w:rPr>
              <w:t xml:space="preserve">午13:00开始    </w:t>
            </w:r>
          </w:p>
          <w:p w:rsidR="00200AC5" w:rsidRPr="00BE2F12" w:rsidRDefault="00200AC5">
            <w:pPr>
              <w:rPr>
                <w:rFonts w:ascii="宋体" w:hint="eastAsia"/>
              </w:rPr>
            </w:pPr>
            <w:r>
              <w:rPr>
                <w:rFonts w:ascii="宋体" w:hint="eastAsia"/>
                <w:sz w:val="21"/>
                <w:szCs w:val="21"/>
              </w:rPr>
              <w:t>参与人员：</w:t>
            </w:r>
            <w:r w:rsidR="007D43FA">
              <w:rPr>
                <w:rFonts w:ascii="宋体" w:hint="eastAsia"/>
                <w:sz w:val="21"/>
                <w:szCs w:val="21"/>
              </w:rPr>
              <w:t>陈嘉康、黄一桂、方兆彬、陈展望</w:t>
            </w:r>
          </w:p>
          <w:p w:rsidR="00200AC5" w:rsidRDefault="00200AC5">
            <w:pPr>
              <w:rPr>
                <w:rFonts w:ascii="宋体" w:hint="eastAsia"/>
                <w:sz w:val="21"/>
                <w:szCs w:val="21"/>
              </w:rPr>
            </w:pPr>
          </w:p>
          <w:p w:rsidR="00200AC5" w:rsidRPr="00207279" w:rsidRDefault="007F1701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会议</w:t>
            </w:r>
            <w:r w:rsidR="00200AC5" w:rsidRPr="00207279">
              <w:rPr>
                <w:rFonts w:ascii="宋体" w:hint="eastAsia"/>
                <w:sz w:val="21"/>
                <w:szCs w:val="21"/>
              </w:rPr>
              <w:t>记录如下：</w:t>
            </w:r>
          </w:p>
          <w:p w:rsidR="00200AC5" w:rsidRPr="00207279" w:rsidRDefault="00200AC5">
            <w:pPr>
              <w:rPr>
                <w:rFonts w:ascii="宋体" w:hint="eastAsia"/>
                <w:sz w:val="21"/>
                <w:szCs w:val="21"/>
              </w:rPr>
            </w:pPr>
          </w:p>
          <w:p w:rsidR="00200AC5" w:rsidRPr="00207279" w:rsidRDefault="00200AC5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1.</w:t>
            </w:r>
            <w:r w:rsidR="00220DED">
              <w:rPr>
                <w:rFonts w:ascii="宋体" w:hint="eastAsia"/>
                <w:sz w:val="21"/>
                <w:szCs w:val="21"/>
              </w:rPr>
              <w:t>本阶段内所有的项目问题已经关闭</w:t>
            </w:r>
            <w:r w:rsidRPr="00207279">
              <w:rPr>
                <w:rFonts w:ascii="宋体" w:hint="eastAsia"/>
                <w:sz w:val="21"/>
                <w:szCs w:val="21"/>
              </w:rPr>
              <w:t>。</w:t>
            </w:r>
          </w:p>
          <w:p w:rsidR="00200AC5" w:rsidRPr="00220DED" w:rsidRDefault="00200AC5">
            <w:pPr>
              <w:rPr>
                <w:rFonts w:ascii="宋体" w:hint="eastAsia"/>
                <w:sz w:val="21"/>
                <w:szCs w:val="21"/>
              </w:rPr>
            </w:pPr>
          </w:p>
          <w:p w:rsidR="007F1701" w:rsidRPr="0096355F" w:rsidRDefault="00200AC5" w:rsidP="007F1701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2.</w:t>
            </w:r>
            <w:r w:rsidR="00220DED">
              <w:rPr>
                <w:rFonts w:ascii="宋体" w:hint="eastAsia"/>
                <w:sz w:val="21"/>
                <w:szCs w:val="21"/>
              </w:rPr>
              <w:t>本阶段内</w:t>
            </w:r>
            <w:r w:rsidR="00220DED" w:rsidRPr="0096355F">
              <w:rPr>
                <w:rFonts w:ascii="宋体" w:hint="eastAsia"/>
                <w:sz w:val="21"/>
                <w:szCs w:val="21"/>
              </w:rPr>
              <w:t>所有的同行评审问题已经关闭</w:t>
            </w:r>
            <w:r w:rsidRPr="0096355F">
              <w:rPr>
                <w:rFonts w:ascii="宋体" w:hint="eastAsia"/>
                <w:sz w:val="21"/>
                <w:szCs w:val="21"/>
              </w:rPr>
              <w:t>。</w:t>
            </w:r>
          </w:p>
          <w:p w:rsidR="007F1701" w:rsidRPr="0096355F" w:rsidRDefault="007F1701" w:rsidP="007F1701">
            <w:pPr>
              <w:rPr>
                <w:rFonts w:ascii="宋体" w:hint="eastAsia"/>
                <w:sz w:val="21"/>
                <w:szCs w:val="21"/>
              </w:rPr>
            </w:pPr>
          </w:p>
          <w:p w:rsidR="0096355F" w:rsidRPr="0096355F" w:rsidRDefault="007F1701" w:rsidP="0096355F">
            <w:pPr>
              <w:rPr>
                <w:rFonts w:ascii="宋体" w:hint="eastAsia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3.</w:t>
            </w:r>
            <w:r w:rsidR="0096355F" w:rsidRPr="0096355F">
              <w:rPr>
                <w:rFonts w:hint="eastAsia"/>
              </w:rPr>
              <w:t xml:space="preserve"> </w:t>
            </w:r>
            <w:r w:rsidR="0096355F" w:rsidRPr="0096355F">
              <w:rPr>
                <w:rFonts w:ascii="宋体" w:hint="eastAsia"/>
                <w:sz w:val="21"/>
                <w:szCs w:val="21"/>
              </w:rPr>
              <w:t>该项目按计划完成，实际规模小于计划规模相符，偏差值属于可控范围之内（没有超过阈值）。本阶段任务包完成情况为100%，本阶段期间出现的问题都已关闭。工期和规模的偏差都没有超出项目开发计划中定义的控制阈值。</w:t>
            </w:r>
          </w:p>
          <w:p w:rsidR="0096355F" w:rsidRPr="0096355F" w:rsidRDefault="0096355F" w:rsidP="0096355F">
            <w:pPr>
              <w:rPr>
                <w:rFonts w:ascii="宋体" w:hint="eastAsia"/>
                <w:sz w:val="21"/>
                <w:szCs w:val="21"/>
              </w:rPr>
            </w:pPr>
          </w:p>
          <w:p w:rsidR="00025304" w:rsidRPr="0096355F" w:rsidRDefault="0096355F" w:rsidP="0096355F">
            <w:pPr>
              <w:rPr>
                <w:rFonts w:ascii="宋体" w:hint="eastAsia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4.需求固定后，重新对设计规模做了估计，修改了项目进度计划。修改计划向CCB做了申请与确认。下一阶段工作按新计划安排。没有改变项目结项日期。</w:t>
            </w:r>
          </w:p>
          <w:p w:rsidR="00025304" w:rsidRPr="00317E11" w:rsidRDefault="00025304" w:rsidP="00317E11">
            <w:pPr>
              <w:rPr>
                <w:rFonts w:ascii="宋体" w:hint="eastAsia"/>
                <w:sz w:val="21"/>
                <w:szCs w:val="21"/>
              </w:rPr>
            </w:pPr>
          </w:p>
          <w:p w:rsidR="00CF0B41" w:rsidRPr="00317E11" w:rsidRDefault="00CF0B41" w:rsidP="00317E11">
            <w:pPr>
              <w:rPr>
                <w:rFonts w:ascii="宋体" w:hint="eastAsia"/>
                <w:sz w:val="21"/>
                <w:szCs w:val="21"/>
              </w:rPr>
            </w:pPr>
          </w:p>
          <w:p w:rsidR="00CF0B41" w:rsidRPr="00FF7F85" w:rsidRDefault="00CF0B41" w:rsidP="00025304">
            <w:pPr>
              <w:pStyle w:val="a1"/>
              <w:ind w:left="0"/>
              <w:rPr>
                <w:rFonts w:hint="eastAsia"/>
                <w:b/>
              </w:rPr>
            </w:pPr>
            <w:r w:rsidRPr="00FF7F85">
              <w:rPr>
                <w:rFonts w:hint="eastAsia"/>
                <w:b/>
              </w:rPr>
              <w:t>总结：此里程碑没有超出项目开发计划中定义的控制阈值</w:t>
            </w:r>
          </w:p>
          <w:p w:rsidR="00426664" w:rsidRDefault="00426664" w:rsidP="00025304">
            <w:pPr>
              <w:pStyle w:val="a1"/>
              <w:ind w:left="0"/>
              <w:rPr>
                <w:rFonts w:hint="eastAsia"/>
              </w:rPr>
            </w:pPr>
          </w:p>
          <w:p w:rsidR="00426664" w:rsidRPr="00426664" w:rsidRDefault="00426664" w:rsidP="00025304">
            <w:pPr>
              <w:pStyle w:val="a1"/>
              <w:ind w:left="0"/>
              <w:rPr>
                <w:rFonts w:hint="eastAsia"/>
              </w:rPr>
            </w:pPr>
          </w:p>
          <w:p w:rsidR="00200AC5" w:rsidRDefault="00200AC5">
            <w:pPr>
              <w:pStyle w:val="Tabletext"/>
              <w:rPr>
                <w:rFonts w:hint="eastAsia"/>
              </w:rPr>
            </w:pPr>
          </w:p>
        </w:tc>
      </w:tr>
    </w:tbl>
    <w:p w:rsidR="00200AC5" w:rsidRDefault="00200AC5">
      <w:pPr>
        <w:wordWrap w:val="0"/>
        <w:jc w:val="right"/>
        <w:rPr>
          <w:rFonts w:hint="eastAsia"/>
        </w:rPr>
      </w:pPr>
    </w:p>
    <w:p w:rsidR="00200AC5" w:rsidRDefault="00200AC5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 w:rsidR="007D43FA">
        <w:rPr>
          <w:rFonts w:hint="eastAsia"/>
          <w:sz w:val="24"/>
          <w:u w:val="single"/>
        </w:rPr>
        <w:t>黄一桂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 w:rsidR="00200AC5" w:rsidRDefault="00200AC5">
      <w:pPr>
        <w:pStyle w:val="af4"/>
        <w:jc w:val="center"/>
        <w:rPr>
          <w:rFonts w:hint="eastAsia"/>
          <w:sz w:val="30"/>
        </w:rPr>
      </w:pPr>
    </w:p>
    <w:p w:rsidR="00200AC5" w:rsidRDefault="00200AC5">
      <w:pPr>
        <w:pStyle w:val="af4"/>
        <w:jc w:val="center"/>
        <w:rPr>
          <w:rFonts w:hint="eastAsia"/>
          <w:sz w:val="30"/>
        </w:rPr>
      </w:pPr>
    </w:p>
    <w:p w:rsidR="006F6A49" w:rsidRDefault="006F6A49" w:rsidP="006F6A49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97"/>
        <w:gridCol w:w="1643"/>
        <w:gridCol w:w="1260"/>
      </w:tblGrid>
      <w:tr w:rsidR="00A80B92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C239E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2</w:t>
            </w:r>
          </w:p>
        </w:tc>
        <w:tc>
          <w:tcPr>
            <w:tcW w:w="1260" w:type="dxa"/>
            <w:vAlign w:val="center"/>
          </w:tcPr>
          <w:p w:rsidR="000C239E" w:rsidRPr="007E1850" w:rsidRDefault="007D43F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陈嘉康</w:t>
            </w:r>
          </w:p>
        </w:tc>
        <w:tc>
          <w:tcPr>
            <w:tcW w:w="1980" w:type="dxa"/>
            <w:vAlign w:val="center"/>
          </w:tcPr>
          <w:p w:rsidR="000C239E" w:rsidRPr="007E1850" w:rsidRDefault="000C239E" w:rsidP="003A1829">
            <w:pPr>
              <w:spacing w:before="20" w:after="20"/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项目经理</w:t>
            </w:r>
          </w:p>
        </w:tc>
        <w:tc>
          <w:tcPr>
            <w:tcW w:w="2497" w:type="dxa"/>
            <w:vAlign w:val="center"/>
          </w:tcPr>
          <w:p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:rsidR="000C239E" w:rsidRPr="007E1850" w:rsidRDefault="007D43FA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陈嘉康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8</w:t>
            </w:r>
          </w:p>
        </w:tc>
        <w:tc>
          <w:tcPr>
            <w:tcW w:w="1260" w:type="dxa"/>
            <w:vAlign w:val="center"/>
          </w:tcPr>
          <w:p w:rsidR="000C239E" w:rsidRPr="007E1850" w:rsidRDefault="007D43F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黄一桂</w:t>
            </w:r>
          </w:p>
        </w:tc>
        <w:tc>
          <w:tcPr>
            <w:tcW w:w="1980" w:type="dxa"/>
            <w:vAlign w:val="center"/>
          </w:tcPr>
          <w:p w:rsidR="000C239E" w:rsidRPr="007E1850" w:rsidRDefault="000C239E" w:rsidP="003A1829">
            <w:pPr>
              <w:spacing w:before="20" w:after="20"/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测试工程师</w:t>
            </w:r>
          </w:p>
        </w:tc>
        <w:tc>
          <w:tcPr>
            <w:tcW w:w="2497" w:type="dxa"/>
            <w:vAlign w:val="center"/>
          </w:tcPr>
          <w:p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软件工程中心</w:t>
            </w:r>
          </w:p>
        </w:tc>
        <w:tc>
          <w:tcPr>
            <w:tcW w:w="1643" w:type="dxa"/>
            <w:vAlign w:val="center"/>
          </w:tcPr>
          <w:p w:rsidR="000C239E" w:rsidRPr="007E1850" w:rsidRDefault="007D43FA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黄一桂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9</w:t>
            </w:r>
          </w:p>
        </w:tc>
        <w:tc>
          <w:tcPr>
            <w:tcW w:w="1260" w:type="dxa"/>
            <w:vAlign w:val="center"/>
          </w:tcPr>
          <w:p w:rsidR="000C239E" w:rsidRPr="007E1850" w:rsidRDefault="007D43F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方兆彬</w:t>
            </w:r>
          </w:p>
        </w:tc>
        <w:tc>
          <w:tcPr>
            <w:tcW w:w="1980" w:type="dxa"/>
            <w:vAlign w:val="center"/>
          </w:tcPr>
          <w:p w:rsidR="000C239E" w:rsidRPr="007E1850" w:rsidRDefault="000C239E" w:rsidP="003A1829">
            <w:pPr>
              <w:spacing w:before="20" w:after="20"/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:rsidR="000C239E" w:rsidRPr="007E1850" w:rsidRDefault="007D43FA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方兆彬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0C239E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10</w:t>
            </w:r>
          </w:p>
        </w:tc>
        <w:tc>
          <w:tcPr>
            <w:tcW w:w="1260" w:type="dxa"/>
            <w:vAlign w:val="center"/>
          </w:tcPr>
          <w:p w:rsidR="000C239E" w:rsidRPr="007E1850" w:rsidRDefault="007D43F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陈展望</w:t>
            </w:r>
          </w:p>
        </w:tc>
        <w:tc>
          <w:tcPr>
            <w:tcW w:w="1980" w:type="dxa"/>
            <w:vAlign w:val="center"/>
          </w:tcPr>
          <w:p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配置管理工程师</w:t>
            </w:r>
          </w:p>
        </w:tc>
        <w:tc>
          <w:tcPr>
            <w:tcW w:w="2497" w:type="dxa"/>
            <w:vAlign w:val="center"/>
          </w:tcPr>
          <w:p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软件项目管理部</w:t>
            </w:r>
          </w:p>
        </w:tc>
        <w:tc>
          <w:tcPr>
            <w:tcW w:w="1643" w:type="dxa"/>
            <w:vAlign w:val="center"/>
          </w:tcPr>
          <w:p w:rsidR="000C239E" w:rsidRPr="007E1850" w:rsidRDefault="007D43FA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陈展望</w:t>
            </w:r>
            <w:bookmarkStart w:id="1" w:name="_GoBack"/>
            <w:bookmarkEnd w:id="1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A80B92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</w:tr>
      <w:tr w:rsidR="00A80B92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</w:tr>
      <w:tr w:rsidR="00A80B92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0B92" w:rsidRDefault="00A80B92" w:rsidP="003A1829">
            <w:pPr>
              <w:pStyle w:val="TOC1"/>
              <w:spacing w:before="0" w:after="0"/>
              <w:rPr>
                <w:rFonts w:ascii="Arial" w:hint="eastAsia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A80B92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rFonts w:hint="eastAsia"/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00AC5" w:rsidRPr="00A80B92" w:rsidRDefault="00200AC5">
      <w:pPr>
        <w:rPr>
          <w:rFonts w:hint="eastAsia"/>
        </w:rPr>
      </w:pPr>
    </w:p>
    <w:sectPr w:rsidR="00200AC5" w:rsidRPr="00A80B92"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B82" w:rsidRDefault="00BA2B82">
      <w:r>
        <w:separator/>
      </w:r>
    </w:p>
  </w:endnote>
  <w:endnote w:type="continuationSeparator" w:id="0">
    <w:p w:rsidR="00BA2B82" w:rsidRDefault="00BA2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B41" w:rsidRDefault="00CF0B41">
    <w:pPr>
      <w:pStyle w:val="a9"/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5F6A09">
      <w:rPr>
        <w:rStyle w:val="aa"/>
        <w:rFonts w:ascii="宋体" w:eastAsia="宋体" w:hAnsi="宋体"/>
        <w:noProof/>
      </w:rPr>
      <w:t>0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1F418A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B41" w:rsidRDefault="00CF0B41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5F6A09">
      <w:rPr>
        <w:rStyle w:val="aa"/>
        <w:rFonts w:ascii="宋体" w:eastAsia="宋体" w:hAnsi="宋体"/>
        <w:noProof/>
      </w:rPr>
      <w:t>2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5F6A09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B82" w:rsidRDefault="00BA2B82">
      <w:r>
        <w:separator/>
      </w:r>
    </w:p>
  </w:footnote>
  <w:footnote w:type="continuationSeparator" w:id="0">
    <w:p w:rsidR="00BA2B82" w:rsidRDefault="00BA2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B41" w:rsidRDefault="00CF0B41">
    <w:pPr>
      <w:pStyle w:val="a8"/>
      <w:ind w:firstLine="0"/>
      <w:rPr>
        <w:rFonts w:hint="eastAsia"/>
      </w:rPr>
    </w:pPr>
    <w:r>
      <w:rPr>
        <w:rFonts w:ascii="宋体" w:eastAsia="宋体" w:hint="eastAsia"/>
        <w:sz w:val="20"/>
      </w:rPr>
      <w:t>需求阶段评审报告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B41" w:rsidRDefault="00CF0B41">
    <w:pPr>
      <w:pStyle w:val="a8"/>
      <w:ind w:firstLine="0"/>
      <w:rPr>
        <w:rFonts w:ascii="宋体" w:eastAsia="宋体" w:hint="eastAsia"/>
        <w:sz w:val="20"/>
      </w:rPr>
    </w:pPr>
    <w:r>
      <w:rPr>
        <w:rFonts w:ascii="宋体" w:eastAsia="宋体" w:hint="eastAsia"/>
        <w:sz w:val="20"/>
      </w:rPr>
      <w:t>需求阶段评审报告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3B41C5B"/>
    <w:multiLevelType w:val="hybridMultilevel"/>
    <w:tmpl w:val="CA083E0C"/>
    <w:lvl w:ilvl="0" w:tplc="9940C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FA"/>
    <w:rsid w:val="00021B6C"/>
    <w:rsid w:val="000246E3"/>
    <w:rsid w:val="00025304"/>
    <w:rsid w:val="000412E1"/>
    <w:rsid w:val="0005101F"/>
    <w:rsid w:val="000C239E"/>
    <w:rsid w:val="000C55F4"/>
    <w:rsid w:val="000C7A15"/>
    <w:rsid w:val="000E0106"/>
    <w:rsid w:val="00120120"/>
    <w:rsid w:val="0012460A"/>
    <w:rsid w:val="0019488B"/>
    <w:rsid w:val="001F418A"/>
    <w:rsid w:val="00200AC5"/>
    <w:rsid w:val="00207279"/>
    <w:rsid w:val="00220DED"/>
    <w:rsid w:val="00230CF8"/>
    <w:rsid w:val="002510C8"/>
    <w:rsid w:val="00283D43"/>
    <w:rsid w:val="0029584C"/>
    <w:rsid w:val="00317E11"/>
    <w:rsid w:val="00320D08"/>
    <w:rsid w:val="0037117C"/>
    <w:rsid w:val="003A1829"/>
    <w:rsid w:val="003A76AD"/>
    <w:rsid w:val="003B1673"/>
    <w:rsid w:val="00426664"/>
    <w:rsid w:val="00431123"/>
    <w:rsid w:val="004409AA"/>
    <w:rsid w:val="00494016"/>
    <w:rsid w:val="004C13F1"/>
    <w:rsid w:val="004C3D9E"/>
    <w:rsid w:val="004D3A4A"/>
    <w:rsid w:val="004E4ED6"/>
    <w:rsid w:val="00534838"/>
    <w:rsid w:val="00541FA1"/>
    <w:rsid w:val="00576A87"/>
    <w:rsid w:val="0059779F"/>
    <w:rsid w:val="005D250E"/>
    <w:rsid w:val="005E219E"/>
    <w:rsid w:val="005F6A09"/>
    <w:rsid w:val="006105C3"/>
    <w:rsid w:val="00632713"/>
    <w:rsid w:val="00661738"/>
    <w:rsid w:val="00681F24"/>
    <w:rsid w:val="00690678"/>
    <w:rsid w:val="006A0283"/>
    <w:rsid w:val="006E0DC9"/>
    <w:rsid w:val="006F2C24"/>
    <w:rsid w:val="006F6A49"/>
    <w:rsid w:val="00706BAC"/>
    <w:rsid w:val="00721EE2"/>
    <w:rsid w:val="00795D9F"/>
    <w:rsid w:val="007C0063"/>
    <w:rsid w:val="007C30CC"/>
    <w:rsid w:val="007D43FA"/>
    <w:rsid w:val="007D6311"/>
    <w:rsid w:val="007F1701"/>
    <w:rsid w:val="007F3A3D"/>
    <w:rsid w:val="00862D39"/>
    <w:rsid w:val="008725CA"/>
    <w:rsid w:val="008A728B"/>
    <w:rsid w:val="00902A7B"/>
    <w:rsid w:val="0094448D"/>
    <w:rsid w:val="00957160"/>
    <w:rsid w:val="0096355F"/>
    <w:rsid w:val="009B7D87"/>
    <w:rsid w:val="00A56A51"/>
    <w:rsid w:val="00A74425"/>
    <w:rsid w:val="00A80B92"/>
    <w:rsid w:val="00AB3A51"/>
    <w:rsid w:val="00AC2FB3"/>
    <w:rsid w:val="00B33715"/>
    <w:rsid w:val="00BA2B82"/>
    <w:rsid w:val="00BE2F12"/>
    <w:rsid w:val="00C966A0"/>
    <w:rsid w:val="00CB2533"/>
    <w:rsid w:val="00CF0B41"/>
    <w:rsid w:val="00CF76FA"/>
    <w:rsid w:val="00D5714A"/>
    <w:rsid w:val="00DE657C"/>
    <w:rsid w:val="00E12646"/>
    <w:rsid w:val="00E77839"/>
    <w:rsid w:val="00EA7A29"/>
    <w:rsid w:val="00EA7F01"/>
    <w:rsid w:val="00ED7FAB"/>
    <w:rsid w:val="00EF4B9A"/>
    <w:rsid w:val="00F01F44"/>
    <w:rsid w:val="00F4488C"/>
    <w:rsid w:val="00F54439"/>
    <w:rsid w:val="00FA3A10"/>
    <w:rsid w:val="00FB7A11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52472"/>
  <w15:chartTrackingRefBased/>
  <w15:docId w15:val="{4297D722-67FF-4AA2-A766-39E266B3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  <w:lang w:eastAsia="zh-CN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1">
    <w:name w:val="Body Text"/>
    <w:basedOn w:val="a0"/>
    <w:pPr>
      <w:keepLines/>
      <w:spacing w:before="40" w:after="40"/>
      <w:ind w:left="720"/>
    </w:pPr>
  </w:style>
  <w:style w:type="paragraph" w:styleId="a5">
    <w:name w:val="Normal Indent"/>
    <w:basedOn w:val="a0"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TOC1">
    <w:name w:val="toc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TOC2">
    <w:name w:val="toc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TOC3">
    <w:name w:val="toc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TOC4">
    <w:name w:val="toc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TOC5">
    <w:name w:val="toc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TOC6">
    <w:name w:val="toc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TOC7">
    <w:name w:val="toc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TOC8">
    <w:name w:val="toc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TOC9">
    <w:name w:val="toc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rPr>
      <w:color w:val="800080"/>
      <w:u w:val="single"/>
    </w:rPr>
  </w:style>
  <w:style w:type="paragraph" w:styleId="20">
    <w:name w:val="List Bullet 2"/>
    <w:basedOn w:val="a0"/>
    <w:autoRedefine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pPr>
      <w:widowControl/>
      <w:numPr>
        <w:numId w:val="15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\eWeb\&#26368;&#32456;&#38454;&#27573;\eWeb\02Controlled%20Library\01Project%20Management\02PMC\&#37324;&#31243;&#30865;&#35780;&#23457;\&#20250;&#21592;&#21047;&#21345;&#31649;&#29702;&#31995;&#32479;_&#38656;&#27714;&#37324;&#31243;&#30865;&#35780;&#23457;&#25253;&#21578;&#65288;&#20808;&#21551;&#38454;&#27573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会员刷卡管理系统_需求里程碑评审报告（先启阶段）.dot</Template>
  <TotalTime>9</TotalTime>
  <Pages>4</Pages>
  <Words>231</Words>
  <Characters>1317</Characters>
  <Application>Microsoft Office Word</Application>
  <DocSecurity>0</DocSecurity>
  <Lines>10</Lines>
  <Paragraphs>3</Paragraphs>
  <ScaleCrop>false</ScaleCrop>
  <Company>四川华迪信息技术有限公司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wujunjun</dc:creator>
  <cp:keywords/>
  <dc:description/>
  <cp:lastModifiedBy>chen jia</cp:lastModifiedBy>
  <cp:revision>1</cp:revision>
  <dcterms:created xsi:type="dcterms:W3CDTF">2018-08-06T02:39:00Z</dcterms:created>
  <dcterms:modified xsi:type="dcterms:W3CDTF">2018-08-06T02:49:00Z</dcterms:modified>
</cp:coreProperties>
</file>