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03FB" w:rsidRPr="00777298" w:rsidRDefault="00C63A8D" w:rsidP="00BF03FB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BF1FEE">
              <w:rPr>
                <w:rFonts w:hint="eastAsia"/>
                <w:sz w:val="24"/>
              </w:rPr>
              <w:t>H</w:t>
            </w:r>
            <w:r w:rsidR="00BF1FEE">
              <w:rPr>
                <w:sz w:val="24"/>
              </w:rPr>
              <w:t>D20180720SR003</w:t>
            </w:r>
          </w:p>
          <w:p w:rsidR="002159CC" w:rsidRDefault="00BF1FEE">
            <w:pPr>
              <w:pStyle w:val="a6"/>
              <w:rPr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游客服务系统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A60430"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A60430">
              <w:rPr>
                <w:rFonts w:hAnsi="宋体" w:hint="eastAsia"/>
                <w:sz w:val="30"/>
                <w:szCs w:val="30"/>
              </w:rPr>
              <w:t>陈嘉康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  <w:r w:rsidR="005B026D">
              <w:rPr>
                <w:rFonts w:ascii="楷体_GB2312" w:eastAsia="楷体_GB2312" w:hint="eastAsia"/>
                <w:sz w:val="30"/>
              </w:rPr>
              <w:t>20</w:t>
            </w:r>
            <w:r w:rsidR="00CE0E5D">
              <w:rPr>
                <w:rFonts w:ascii="楷体_GB2312" w:eastAsia="楷体_GB2312"/>
                <w:sz w:val="30"/>
              </w:rPr>
              <w:t>18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0</w:t>
            </w:r>
            <w:r w:rsidR="00BF1FEE">
              <w:rPr>
                <w:rFonts w:ascii="楷体_GB2312" w:eastAsia="楷体_GB2312"/>
                <w:sz w:val="30"/>
              </w:rPr>
              <w:t>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BF1FEE">
              <w:rPr>
                <w:rFonts w:ascii="楷体_GB2312" w:eastAsia="楷体_GB2312"/>
                <w:sz w:val="30"/>
              </w:rPr>
              <w:t>17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A60430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CE0E5D" w:rsidP="006532F9">
            <w:r>
              <w:t>2018</w:t>
            </w:r>
            <w:r w:rsidR="00B4241B">
              <w:rPr>
                <w:rFonts w:hint="eastAsia"/>
              </w:rPr>
              <w:t>-</w:t>
            </w:r>
            <w:r>
              <w:t>0</w:t>
            </w:r>
            <w:r w:rsidR="00BF1FEE">
              <w:t>8</w:t>
            </w:r>
            <w:r w:rsidR="00B4241B">
              <w:rPr>
                <w:rFonts w:hint="eastAsia"/>
              </w:rPr>
              <w:t>-</w:t>
            </w:r>
            <w:r w:rsidR="00BF1FEE">
              <w:t>17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824760" w:rsidP="00C3104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00-17</w:t>
            </w:r>
            <w:r>
              <w:rPr>
                <w:rFonts w:hint="eastAsia"/>
              </w:rPr>
              <w:t>：</w:t>
            </w:r>
            <w:r w:rsidR="00CE0E5D">
              <w:rPr>
                <w:rFonts w:hint="eastAsia"/>
              </w:rPr>
              <w:t>0</w:t>
            </w:r>
            <w:r w:rsidR="00CE0E5D"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E0E5D" w:rsidP="00C31042">
            <w:r>
              <w:rPr>
                <w:rFonts w:hint="eastAsia"/>
              </w:rPr>
              <w:t>办公室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A60430" w:rsidRPr="00A60430">
              <w:rPr>
                <w:rFonts w:hint="eastAsia"/>
                <w:b/>
                <w:sz w:val="28"/>
                <w:szCs w:val="28"/>
              </w:rPr>
              <w:t>软件产品研发部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60430">
              <w:rPr>
                <w:rFonts w:hint="eastAsia"/>
                <w:b/>
                <w:sz w:val="28"/>
                <w:szCs w:val="28"/>
              </w:rPr>
              <w:t>陈嘉康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A60430">
              <w:rPr>
                <w:rFonts w:hint="eastAsia"/>
                <w:b/>
                <w:sz w:val="28"/>
                <w:szCs w:val="28"/>
              </w:rPr>
              <w:t>陈嘉康、方兆彬、陈展望、黄</w:t>
            </w:r>
            <w:proofErr w:type="gramStart"/>
            <w:r w:rsidR="00A60430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  <w:r w:rsidR="00A60430">
              <w:rPr>
                <w:rFonts w:hint="eastAsia"/>
                <w:b/>
                <w:sz w:val="28"/>
                <w:szCs w:val="28"/>
              </w:rPr>
              <w:t>桂</w:t>
            </w:r>
          </w:p>
          <w:p w:rsidR="005E2314" w:rsidRPr="00C63A8D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63A8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进行</w:t>
            </w:r>
            <w:r w:rsidR="00BF1FEE">
              <w:rPr>
                <w:rFonts w:ascii="宋体" w:hAnsi="宋体" w:hint="eastAsia"/>
                <w:sz w:val="24"/>
                <w:szCs w:val="24"/>
              </w:rPr>
              <w:t>这两周的编码</w:t>
            </w:r>
            <w:r>
              <w:rPr>
                <w:rFonts w:ascii="宋体" w:hAnsi="宋体" w:hint="eastAsia"/>
                <w:sz w:val="24"/>
                <w:szCs w:val="24"/>
              </w:rPr>
              <w:t>总结，本周主要工作是</w:t>
            </w:r>
            <w:r w:rsidR="00BF1FEE">
              <w:rPr>
                <w:rFonts w:ascii="宋体" w:hAnsi="宋体" w:hint="eastAsia"/>
                <w:sz w:val="24"/>
                <w:szCs w:val="24"/>
              </w:rPr>
              <w:t>构建</w:t>
            </w:r>
            <w:r>
              <w:rPr>
                <w:rFonts w:ascii="宋体" w:hAnsi="宋体" w:hint="eastAsia"/>
                <w:sz w:val="24"/>
                <w:szCs w:val="24"/>
              </w:rPr>
              <w:t>阶段。</w:t>
            </w:r>
            <w:r w:rsidR="00BF1FEE">
              <w:rPr>
                <w:rFonts w:ascii="宋体" w:hAnsi="宋体" w:hint="eastAsia"/>
                <w:sz w:val="24"/>
                <w:szCs w:val="24"/>
              </w:rPr>
              <w:t>进行系统的测试和D</w:t>
            </w:r>
            <w:r w:rsidR="00BF1FEE">
              <w:rPr>
                <w:rFonts w:ascii="宋体" w:hAnsi="宋体"/>
                <w:sz w:val="24"/>
                <w:szCs w:val="24"/>
              </w:rPr>
              <w:t>EBUG</w:t>
            </w:r>
            <w:r w:rsidR="00BF1FEE">
              <w:rPr>
                <w:rFonts w:ascii="宋体" w:hAnsi="宋体" w:hint="eastAsia"/>
                <w:sz w:val="24"/>
                <w:szCs w:val="24"/>
              </w:rPr>
              <w:t>，以及准备下周的答辩、项目展示。</w:t>
            </w:r>
          </w:p>
          <w:p w:rsid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对上周</w:t>
            </w:r>
            <w:r w:rsidR="00BF1FEE">
              <w:rPr>
                <w:rFonts w:ascii="宋体" w:hAnsi="宋体" w:hint="eastAsia"/>
                <w:sz w:val="24"/>
                <w:szCs w:val="24"/>
              </w:rPr>
              <w:t>编码方面仍</w:t>
            </w:r>
            <w:r>
              <w:rPr>
                <w:rFonts w:ascii="宋体" w:hAnsi="宋体" w:hint="eastAsia"/>
                <w:sz w:val="24"/>
                <w:szCs w:val="24"/>
              </w:rPr>
              <w:t>存在问题进行分析讨论，解决</w:t>
            </w:r>
            <w:r w:rsidR="00BF1FEE">
              <w:rPr>
                <w:rFonts w:ascii="宋体" w:hAnsi="宋体" w:hint="eastAsia"/>
                <w:sz w:val="24"/>
                <w:szCs w:val="24"/>
              </w:rPr>
              <w:t>上周遗留下来的编码细节</w:t>
            </w:r>
            <w:r>
              <w:rPr>
                <w:rFonts w:ascii="宋体" w:hAnsi="宋体" w:hint="eastAsia"/>
                <w:sz w:val="24"/>
                <w:szCs w:val="24"/>
              </w:rPr>
              <w:t>问题。</w:t>
            </w:r>
          </w:p>
          <w:p w:rsidR="00CE0E5D" w:rsidRP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发布</w:t>
            </w:r>
            <w:r w:rsidR="00BF1FEE">
              <w:rPr>
                <w:rFonts w:ascii="宋体" w:hAnsi="宋体" w:hint="eastAsia"/>
                <w:sz w:val="24"/>
                <w:szCs w:val="24"/>
              </w:rPr>
              <w:t>下周的答辩、项目展</w:t>
            </w:r>
            <w:bookmarkStart w:id="1" w:name="_GoBack"/>
            <w:bookmarkEnd w:id="1"/>
            <w:r w:rsidR="00BF1FEE">
              <w:rPr>
                <w:rFonts w:ascii="宋体" w:hAnsi="宋体" w:hint="eastAsia"/>
                <w:sz w:val="24"/>
                <w:szCs w:val="24"/>
              </w:rPr>
              <w:t>示</w:t>
            </w:r>
            <w:r w:rsidR="00BF1FEE">
              <w:rPr>
                <w:rFonts w:ascii="宋体" w:hAnsi="宋体" w:hint="eastAsia"/>
                <w:sz w:val="24"/>
                <w:szCs w:val="24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</w:rPr>
              <w:t>工作计划</w:t>
            </w:r>
            <w:r w:rsidR="00BF1FEE">
              <w:rPr>
                <w:rFonts w:ascii="宋体" w:hAnsi="宋体" w:hint="eastAsia"/>
                <w:sz w:val="24"/>
                <w:szCs w:val="24"/>
              </w:rPr>
              <w:t>，以及项目产品化的分工、计划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25EA1" w:rsidRPr="00C63A8D" w:rsidRDefault="00CE0E5D" w:rsidP="00CE0E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 w:rsidR="00A60430"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980" w:type="dxa"/>
            <w:vAlign w:val="center"/>
          </w:tcPr>
          <w:p w:rsidR="00725EA1" w:rsidRPr="009950EB" w:rsidRDefault="00725EA1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项目经理</w:t>
            </w:r>
            <w:r w:rsidR="00CE0E5D">
              <w:rPr>
                <w:rFonts w:hint="eastAsia"/>
              </w:rPr>
              <w:t>、系统设计师、系统分析员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</w:t>
            </w:r>
            <w:r>
              <w:rPr>
                <w:rFonts w:hAnsi="宋体" w:hint="eastAsia"/>
                <w:iCs/>
              </w:rPr>
              <w:t>PPQA</w:t>
            </w:r>
            <w:r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>
              <w:rPr>
                <w:rFonts w:hint="eastAsia"/>
              </w:rPr>
              <w:t>系统分析员、系统</w:t>
            </w:r>
            <w:r w:rsidR="00725EA1"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、界面设计员、测试工程师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980" w:type="dxa"/>
          </w:tcPr>
          <w:p w:rsidR="00725EA1" w:rsidRPr="009950EB" w:rsidRDefault="00CE0E5D" w:rsidP="00663C43">
            <w:pPr>
              <w:jc w:val="center"/>
            </w:pPr>
            <w:r>
              <w:rPr>
                <w:rFonts w:hint="eastAsia"/>
              </w:rPr>
              <w:t>系统分析员、系统</w:t>
            </w:r>
            <w:r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、配置管理员、测试工程师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F3151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FBF" w:rsidRDefault="008F1FBF">
      <w:r>
        <w:separator/>
      </w:r>
    </w:p>
  </w:endnote>
  <w:endnote w:type="continuationSeparator" w:id="0">
    <w:p w:rsidR="008F1FBF" w:rsidRDefault="008F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FBF" w:rsidRDefault="008F1FBF">
      <w:r>
        <w:separator/>
      </w:r>
    </w:p>
  </w:footnote>
  <w:footnote w:type="continuationSeparator" w:id="0">
    <w:p w:rsidR="008F1FBF" w:rsidRDefault="008F1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AF751C" w:rsidP="006A6502">
    <w:pPr>
      <w:pStyle w:val="a8"/>
      <w:ind w:firstLine="0"/>
      <w:rPr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0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332929"/>
    <w:rsid w:val="003431FD"/>
    <w:rsid w:val="00361D84"/>
    <w:rsid w:val="003B0612"/>
    <w:rsid w:val="003B06C3"/>
    <w:rsid w:val="003B47A3"/>
    <w:rsid w:val="003C6992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8F1FBF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430"/>
    <w:rsid w:val="00A60BF0"/>
    <w:rsid w:val="00A66494"/>
    <w:rsid w:val="00AD11E4"/>
    <w:rsid w:val="00AD79F2"/>
    <w:rsid w:val="00AF1AC5"/>
    <w:rsid w:val="00AF751C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BF1FEE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0E5D"/>
    <w:rsid w:val="00CE1851"/>
    <w:rsid w:val="00CF1C12"/>
    <w:rsid w:val="00CF4E5D"/>
    <w:rsid w:val="00D202B0"/>
    <w:rsid w:val="00D408FA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4D8A63"/>
  <w15:chartTrackingRefBased/>
  <w15:docId w15:val="{0A854DA3-ED4B-4ED2-BE20-49D8E076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  <w:lang w:eastAsia="zh-CN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eWeb\&#26368;&#32456;&#38454;&#27573;\eWeb\02Controlled%20Library\01Project%20Management\02PMC\&#21608;&#20363;&#20250;&#32426;&#35201;\&#20250;&#21592;&#21047;&#21345;&#31649;&#29702;&#31995;&#32479;_&#21608;&#20363;&#20250;&#32426;&#35201;_18-07-19~18-07-2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会员刷卡管理系统_周例会纪要_18-07-19~18-07-27.dot</Template>
  <TotalTime>6</TotalTime>
  <Pages>3</Pages>
  <Words>121</Words>
  <Characters>696</Characters>
  <Application>Microsoft Office Word</Application>
  <DocSecurity>0</DocSecurity>
  <Lines>5</Lines>
  <Paragraphs>1</Paragraphs>
  <ScaleCrop>false</ScaleCrop>
  <Company>四川华迪信息技术有限公司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wujunjun</dc:creator>
  <cp:keywords/>
  <dc:description/>
  <cp:lastModifiedBy>chen jia</cp:lastModifiedBy>
  <cp:revision>2</cp:revision>
  <dcterms:created xsi:type="dcterms:W3CDTF">2018-08-06T02:52:00Z</dcterms:created>
  <dcterms:modified xsi:type="dcterms:W3CDTF">2018-08-24T09:57:00Z</dcterms:modified>
</cp:coreProperties>
</file>